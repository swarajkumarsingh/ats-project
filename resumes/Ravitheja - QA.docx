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CE9ED" w14:textId="0552E6DA" w:rsidR="00F47D73" w:rsidRDefault="00F5361A" w:rsidP="00EC485A">
      <w:pPr>
        <w:pStyle w:val="Subtitle"/>
      </w:pPr>
      <w:r>
        <w:t>RAVITHEJA A</w:t>
      </w:r>
      <w:r w:rsidR="00012C84">
        <w:t xml:space="preserve"> </w:t>
      </w:r>
      <w:r>
        <w:t>U</w:t>
      </w: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0"/>
        <w:gridCol w:w="8302"/>
      </w:tblGrid>
      <w:tr w:rsidR="000E24AC" w:rsidRPr="00565B06" w14:paraId="156CF48E" w14:textId="77777777" w:rsidTr="006210D5"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1791EEDC" w14:textId="41365C3E" w:rsidR="000E24AC" w:rsidRPr="00565B06" w:rsidRDefault="000E24AC" w:rsidP="009D0878">
            <w:pPr>
              <w:pStyle w:val="Icons"/>
            </w:pPr>
          </w:p>
        </w:tc>
        <w:tc>
          <w:tcPr>
            <w:tcW w:w="8302" w:type="dxa"/>
            <w:tcMar>
              <w:bottom w:w="0" w:type="dxa"/>
            </w:tcMar>
            <w:vAlign w:val="bottom"/>
          </w:tcPr>
          <w:p w14:paraId="548535C7" w14:textId="7F114C26" w:rsidR="000E24AC" w:rsidRPr="00565B06" w:rsidRDefault="00A06302" w:rsidP="00A06302">
            <w:pPr>
              <w:pStyle w:val="Heading1"/>
              <w:outlineLvl w:val="0"/>
            </w:pPr>
            <w:r>
              <w:t>SUmmary</w:t>
            </w:r>
          </w:p>
        </w:tc>
      </w:tr>
    </w:tbl>
    <w:p w14:paraId="59A7260A" w14:textId="720E5AA6" w:rsidR="000D6B1A" w:rsidRPr="00131173" w:rsidRDefault="008C5D70" w:rsidP="00D804CA">
      <w:pPr>
        <w:rPr>
          <w:sz w:val="2"/>
          <w:szCs w:val="2"/>
        </w:rPr>
      </w:pPr>
      <w:r w:rsidRPr="008C5D70">
        <w:rPr>
          <w:sz w:val="24"/>
          <w:szCs w:val="24"/>
        </w:rPr>
        <w:t>Q</w:t>
      </w:r>
      <w:r w:rsidR="000E676B">
        <w:rPr>
          <w:sz w:val="24"/>
          <w:szCs w:val="24"/>
        </w:rPr>
        <w:t>A analyst</w:t>
      </w:r>
      <w:r>
        <w:rPr>
          <w:sz w:val="24"/>
          <w:szCs w:val="24"/>
        </w:rPr>
        <w:t xml:space="preserve"> with 2</w:t>
      </w:r>
      <w:r w:rsidR="00CA4E94">
        <w:rPr>
          <w:sz w:val="24"/>
          <w:szCs w:val="24"/>
        </w:rPr>
        <w:t>.7</w:t>
      </w:r>
      <w:r w:rsidRPr="008C5D70">
        <w:rPr>
          <w:sz w:val="24"/>
          <w:szCs w:val="24"/>
        </w:rPr>
        <w:t>+ years of experience in developing and implementing effective testing strateg</w:t>
      </w:r>
      <w:r w:rsidR="000E676B">
        <w:rPr>
          <w:sz w:val="24"/>
          <w:szCs w:val="24"/>
        </w:rPr>
        <w:t>ies for complex software</w:t>
      </w:r>
      <w:r w:rsidRPr="008C5D70">
        <w:rPr>
          <w:sz w:val="24"/>
          <w:szCs w:val="24"/>
        </w:rPr>
        <w:t xml:space="preserve"> with a track record of identifying and resolving critical defects, improving product quality, and reducing testing time by 20%</w:t>
      </w:r>
      <w:r>
        <w:rPr>
          <w:sz w:val="24"/>
          <w:szCs w:val="24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00"/>
        <w:gridCol w:w="8312"/>
      </w:tblGrid>
      <w:tr w:rsidR="004D321E" w:rsidRPr="00565B06" w14:paraId="3E27236C" w14:textId="77777777" w:rsidTr="00435EB0">
        <w:tc>
          <w:tcPr>
            <w:tcW w:w="720" w:type="dxa"/>
            <w:tcMar>
              <w:right w:w="216" w:type="dxa"/>
            </w:tcMar>
            <w:vAlign w:val="bottom"/>
          </w:tcPr>
          <w:p w14:paraId="24342EA2" w14:textId="5D7D9C46" w:rsidR="004D321E" w:rsidRPr="00565B06" w:rsidRDefault="004D321E" w:rsidP="00435EB0">
            <w:pPr>
              <w:pStyle w:val="Icons"/>
            </w:pPr>
          </w:p>
        </w:tc>
        <w:tc>
          <w:tcPr>
            <w:tcW w:w="8587" w:type="dxa"/>
          </w:tcPr>
          <w:p w14:paraId="00EDCEE7" w14:textId="77777777" w:rsidR="004D321E" w:rsidRPr="00565B06" w:rsidRDefault="004D321E" w:rsidP="00435EB0">
            <w:pPr>
              <w:pStyle w:val="Heading1"/>
              <w:outlineLvl w:val="0"/>
            </w:pPr>
            <w:r>
              <w:t xml:space="preserve">Work experience </w:t>
            </w:r>
          </w:p>
        </w:tc>
      </w:tr>
    </w:tbl>
    <w:p w14:paraId="136F2B70" w14:textId="4CBBE919" w:rsidR="004D321E" w:rsidRPr="00565B06" w:rsidRDefault="004D321E" w:rsidP="004C1D1A">
      <w:pPr>
        <w:pStyle w:val="Heading2"/>
        <w:spacing w:after="100"/>
      </w:pPr>
      <w:r>
        <w:t>Cognizant Technology Solutions</w:t>
      </w:r>
      <w:r w:rsidRPr="00565B06">
        <w:t xml:space="preserve"> | </w:t>
      </w:r>
      <w:r w:rsidR="001660E3">
        <w:rPr>
          <w:rStyle w:val="Emphasis"/>
        </w:rPr>
        <w:t>Test Analyst</w:t>
      </w:r>
      <w:r w:rsidR="00254CC4">
        <w:rPr>
          <w:rStyle w:val="Emphasis"/>
        </w:rPr>
        <w:t xml:space="preserve"> – 12/2021</w:t>
      </w:r>
    </w:p>
    <w:p w14:paraId="483900D6" w14:textId="27A2994B" w:rsidR="004D321E" w:rsidRDefault="00B513B3" w:rsidP="00254CC4">
      <w:pPr>
        <w:pStyle w:val="ListParagraph"/>
        <w:numPr>
          <w:ilvl w:val="0"/>
          <w:numId w:val="16"/>
        </w:numPr>
        <w:spacing w:before="20"/>
      </w:pPr>
      <w:r>
        <w:t>Executed</w:t>
      </w:r>
      <w:r w:rsidR="00867BF2">
        <w:t xml:space="preserve"> </w:t>
      </w:r>
      <w:r w:rsidR="004D321E">
        <w:t>r</w:t>
      </w:r>
      <w:r w:rsidR="00D804CA">
        <w:t>egres</w:t>
      </w:r>
      <w:r>
        <w:t xml:space="preserve">sion, functional, </w:t>
      </w:r>
      <w:r w:rsidR="00867BF2">
        <w:t>smoke and UAT test cases</w:t>
      </w:r>
      <w:r w:rsidR="001660E3">
        <w:t xml:space="preserve"> of web applications and re</w:t>
      </w:r>
      <w:r w:rsidR="00F47CDD">
        <w:t>po</w:t>
      </w:r>
      <w:r w:rsidR="000E676B">
        <w:t>rted 100+ defects using HP ALM,</w:t>
      </w:r>
      <w:r w:rsidR="00F47CDD">
        <w:t xml:space="preserve"> </w:t>
      </w:r>
      <w:r w:rsidR="001660E3">
        <w:t>Azure</w:t>
      </w:r>
      <w:r w:rsidR="000E676B">
        <w:t xml:space="preserve"> and JIRA</w:t>
      </w:r>
      <w:r w:rsidR="001660E3">
        <w:t>.</w:t>
      </w:r>
    </w:p>
    <w:p w14:paraId="4DE1F339" w14:textId="070D56B9" w:rsidR="004D321E" w:rsidRDefault="004D321E" w:rsidP="00254CC4">
      <w:pPr>
        <w:pStyle w:val="ListParagraph"/>
        <w:numPr>
          <w:ilvl w:val="0"/>
          <w:numId w:val="16"/>
        </w:numPr>
        <w:spacing w:before="20"/>
      </w:pPr>
      <w:r>
        <w:t>Extensively involved in identifying various scenarios and develop</w:t>
      </w:r>
      <w:r w:rsidR="00F47CDD">
        <w:t>ed 500+</w:t>
      </w:r>
      <w:r>
        <w:t xml:space="preserve"> higher complexity test cases, </w:t>
      </w:r>
      <w:r w:rsidR="00F47CDD">
        <w:t xml:space="preserve">and </w:t>
      </w:r>
      <w:r>
        <w:t>execute all necessary testing activity required for a software release.</w:t>
      </w:r>
    </w:p>
    <w:p w14:paraId="60D43019" w14:textId="77777777" w:rsidR="001660E3" w:rsidRDefault="001660E3" w:rsidP="00254CC4">
      <w:pPr>
        <w:pStyle w:val="ListParagraph"/>
        <w:numPr>
          <w:ilvl w:val="0"/>
          <w:numId w:val="16"/>
        </w:numPr>
        <w:spacing w:before="20"/>
      </w:pPr>
      <w:r>
        <w:t>Worked with the development team to resolve issues and retested fixes to ensure they were effective.</w:t>
      </w:r>
    </w:p>
    <w:p w14:paraId="69AADF89" w14:textId="578B067B" w:rsidR="001660E3" w:rsidRDefault="00B513B3" w:rsidP="00254CC4">
      <w:pPr>
        <w:pStyle w:val="ListParagraph"/>
        <w:numPr>
          <w:ilvl w:val="0"/>
          <w:numId w:val="16"/>
        </w:numPr>
        <w:spacing w:before="20"/>
      </w:pPr>
      <w:r>
        <w:t>Hands-o</w:t>
      </w:r>
      <w:r w:rsidR="00D43DCA">
        <w:t xml:space="preserve">n </w:t>
      </w:r>
      <w:r w:rsidR="000D661F">
        <w:t>Experience</w:t>
      </w:r>
      <w:r w:rsidR="00D43DCA">
        <w:t xml:space="preserve"> in Java </w:t>
      </w:r>
      <w:r w:rsidR="00BB579A">
        <w:t>Selenium</w:t>
      </w:r>
      <w:r w:rsidR="00CA4E94">
        <w:t>, and Oracle ATG and SQL</w:t>
      </w:r>
      <w:r>
        <w:t xml:space="preserve"> </w:t>
      </w:r>
    </w:p>
    <w:p w14:paraId="7D76D017" w14:textId="23DF8BCB" w:rsidR="001E305D" w:rsidRDefault="001E305D" w:rsidP="00F47CDD">
      <w:pPr>
        <w:pStyle w:val="ListParagraph"/>
        <w:numPr>
          <w:ilvl w:val="0"/>
          <w:numId w:val="16"/>
        </w:numPr>
        <w:spacing w:before="20"/>
      </w:pPr>
      <w:r>
        <w:t xml:space="preserve">Delivered quality software through quality control test reports, </w:t>
      </w:r>
      <w:r w:rsidR="00F47CDD">
        <w:t xml:space="preserve">and </w:t>
      </w:r>
      <w:r w:rsidR="00F47CDD" w:rsidRPr="00F47CDD">
        <w:t>beating team efficiency averages by 20% against work-completion deadlines.</w:t>
      </w:r>
    </w:p>
    <w:p w14:paraId="5202B167" w14:textId="511212C4" w:rsidR="000E676B" w:rsidRDefault="00CA4E94" w:rsidP="00F47CDD">
      <w:pPr>
        <w:pStyle w:val="ListParagraph"/>
        <w:numPr>
          <w:ilvl w:val="0"/>
          <w:numId w:val="16"/>
        </w:numPr>
        <w:spacing w:before="20"/>
      </w:pPr>
      <w:r>
        <w:t>Good Exposure to testing tools : Postman API, Jmeter.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01"/>
        <w:gridCol w:w="8311"/>
      </w:tblGrid>
      <w:tr w:rsidR="00294E72" w:rsidRPr="00565B06" w14:paraId="6552FEE7" w14:textId="77777777" w:rsidTr="00D843A7">
        <w:tc>
          <w:tcPr>
            <w:tcW w:w="720" w:type="dxa"/>
            <w:tcMar>
              <w:right w:w="216" w:type="dxa"/>
            </w:tcMar>
            <w:vAlign w:val="bottom"/>
          </w:tcPr>
          <w:p w14:paraId="3E143C48" w14:textId="36E11CE5" w:rsidR="00294E72" w:rsidRPr="00565B06" w:rsidRDefault="00294E72" w:rsidP="00D843A7">
            <w:pPr>
              <w:pStyle w:val="Icons"/>
            </w:pPr>
          </w:p>
        </w:tc>
        <w:tc>
          <w:tcPr>
            <w:tcW w:w="8587" w:type="dxa"/>
          </w:tcPr>
          <w:p w14:paraId="295963B6" w14:textId="77777777" w:rsidR="00294E72" w:rsidRPr="00565B06" w:rsidRDefault="00294E72" w:rsidP="00D843A7">
            <w:pPr>
              <w:pStyle w:val="Heading1"/>
              <w:outlineLvl w:val="0"/>
            </w:pPr>
            <w:r>
              <w:t>Technical Skills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op table has skills heading, second table has list of skills and bottom table has activities"/>
      </w:tblPr>
      <w:tblGrid>
        <w:gridCol w:w="3912"/>
        <w:gridCol w:w="4394"/>
      </w:tblGrid>
      <w:tr w:rsidR="00D804CA" w:rsidRPr="00565B06" w14:paraId="433BA9F8" w14:textId="77777777" w:rsidTr="008375B5">
        <w:tc>
          <w:tcPr>
            <w:tcW w:w="0" w:type="auto"/>
          </w:tcPr>
          <w:p w14:paraId="3CFC0847" w14:textId="57AD93EE" w:rsidR="000D6B1A" w:rsidRPr="000D6B1A" w:rsidRDefault="000D6B1A" w:rsidP="000D6B1A">
            <w:pPr>
              <w:pStyle w:val="ListBullet"/>
              <w:rPr>
                <w:sz w:val="24"/>
                <w:szCs w:val="24"/>
              </w:rPr>
            </w:pPr>
            <w:r w:rsidRPr="000D6B1A">
              <w:rPr>
                <w:sz w:val="24"/>
                <w:szCs w:val="24"/>
              </w:rPr>
              <w:t xml:space="preserve">Test </w:t>
            </w:r>
            <w:r w:rsidR="00D43DCA">
              <w:rPr>
                <w:sz w:val="24"/>
                <w:szCs w:val="24"/>
              </w:rPr>
              <w:t>management</w:t>
            </w:r>
            <w:r w:rsidR="00B513B3">
              <w:rPr>
                <w:sz w:val="24"/>
                <w:szCs w:val="24"/>
              </w:rPr>
              <w:t xml:space="preserve"> - JIRA</w:t>
            </w:r>
            <w:r>
              <w:rPr>
                <w:sz w:val="24"/>
                <w:szCs w:val="24"/>
              </w:rPr>
              <w:t>, Azure</w:t>
            </w:r>
          </w:p>
          <w:p w14:paraId="2BD653F3" w14:textId="5D8687F3" w:rsidR="000D6B1A" w:rsidRPr="000D6B1A" w:rsidRDefault="00D804CA" w:rsidP="000D6B1A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D6B1A" w:rsidRPr="000D6B1A">
              <w:rPr>
                <w:sz w:val="24"/>
                <w:szCs w:val="24"/>
              </w:rPr>
              <w:t>u</w:t>
            </w:r>
            <w:r w:rsidR="00B513B3">
              <w:rPr>
                <w:sz w:val="24"/>
                <w:szCs w:val="24"/>
              </w:rPr>
              <w:t xml:space="preserve">tomation - </w:t>
            </w:r>
            <w:r w:rsidR="00D43DCA">
              <w:rPr>
                <w:sz w:val="24"/>
                <w:szCs w:val="24"/>
              </w:rPr>
              <w:t>Selenium</w:t>
            </w:r>
          </w:p>
          <w:p w14:paraId="7FFA854B" w14:textId="7AE8E41C" w:rsidR="00294E72" w:rsidRPr="001E305D" w:rsidRDefault="000D6B1A" w:rsidP="001E305D">
            <w:pPr>
              <w:pStyle w:val="ListBullet"/>
              <w:rPr>
                <w:sz w:val="24"/>
                <w:szCs w:val="24"/>
              </w:rPr>
            </w:pPr>
            <w:r w:rsidRPr="000D6B1A">
              <w:rPr>
                <w:sz w:val="24"/>
                <w:szCs w:val="24"/>
              </w:rPr>
              <w:t>Pro</w:t>
            </w:r>
            <w:r w:rsidR="001E305D">
              <w:rPr>
                <w:sz w:val="24"/>
                <w:szCs w:val="24"/>
              </w:rPr>
              <w:t xml:space="preserve">gramming languages </w:t>
            </w:r>
            <w:r w:rsidR="00B513B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Java, VB.net</w:t>
            </w:r>
          </w:p>
        </w:tc>
        <w:tc>
          <w:tcPr>
            <w:tcW w:w="0" w:type="auto"/>
            <w:tcMar>
              <w:left w:w="576" w:type="dxa"/>
            </w:tcMar>
          </w:tcPr>
          <w:p w14:paraId="0CC8D21A" w14:textId="548386FC" w:rsidR="000D6B1A" w:rsidRPr="000D6B1A" w:rsidRDefault="000E676B" w:rsidP="000D6B1A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  <w:r w:rsidR="00CA4E94">
              <w:rPr>
                <w:sz w:val="24"/>
                <w:szCs w:val="24"/>
              </w:rPr>
              <w:t xml:space="preserve"> tools</w:t>
            </w:r>
            <w:r>
              <w:rPr>
                <w:sz w:val="24"/>
                <w:szCs w:val="24"/>
              </w:rPr>
              <w:t xml:space="preserve"> </w:t>
            </w:r>
            <w:r w:rsidR="00B513B3">
              <w:rPr>
                <w:sz w:val="24"/>
                <w:szCs w:val="24"/>
              </w:rPr>
              <w:t>– Postman API</w:t>
            </w:r>
            <w:r w:rsidR="00CA4E94">
              <w:rPr>
                <w:sz w:val="24"/>
                <w:szCs w:val="24"/>
              </w:rPr>
              <w:t>, Jmeter</w:t>
            </w:r>
          </w:p>
          <w:p w14:paraId="20FBDCFD" w14:textId="774415CA" w:rsidR="000D6B1A" w:rsidRDefault="001E305D" w:rsidP="000D6B1A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development </w:t>
            </w:r>
            <w:r w:rsidR="00B513B3">
              <w:rPr>
                <w:sz w:val="24"/>
                <w:szCs w:val="24"/>
              </w:rPr>
              <w:t xml:space="preserve">- </w:t>
            </w:r>
            <w:r w:rsidR="00D804CA">
              <w:rPr>
                <w:sz w:val="24"/>
                <w:szCs w:val="24"/>
              </w:rPr>
              <w:t>HTML/CSS</w:t>
            </w:r>
            <w:r w:rsidR="00AE4C97">
              <w:rPr>
                <w:sz w:val="24"/>
                <w:szCs w:val="24"/>
              </w:rPr>
              <w:t>/JS</w:t>
            </w:r>
          </w:p>
          <w:p w14:paraId="67E12454" w14:textId="564B6820" w:rsidR="00294E72" w:rsidRPr="001E305D" w:rsidRDefault="00B513B3" w:rsidP="001E305D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management </w:t>
            </w:r>
            <w:r w:rsidR="00D43DCA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SQL</w:t>
            </w:r>
            <w:r w:rsidR="00CA4E94">
              <w:rPr>
                <w:sz w:val="24"/>
                <w:szCs w:val="24"/>
              </w:rPr>
              <w:t>, Oracle</w:t>
            </w:r>
            <w:bookmarkStart w:id="0" w:name="_GoBack"/>
            <w:bookmarkEnd w:id="0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7"/>
        <w:gridCol w:w="8295"/>
      </w:tblGrid>
      <w:tr w:rsidR="00A77B4D" w:rsidRPr="00565B06" w14:paraId="671DDEFC" w14:textId="77777777" w:rsidTr="00294E72">
        <w:tc>
          <w:tcPr>
            <w:tcW w:w="717" w:type="dxa"/>
            <w:tcMar>
              <w:right w:w="216" w:type="dxa"/>
            </w:tcMar>
            <w:vAlign w:val="bottom"/>
          </w:tcPr>
          <w:p w14:paraId="4F05C9BF" w14:textId="751E5382" w:rsidR="00A77B4D" w:rsidRPr="00565B06" w:rsidRDefault="00A77B4D" w:rsidP="00075B13">
            <w:pPr>
              <w:pStyle w:val="Icons"/>
            </w:pPr>
          </w:p>
        </w:tc>
        <w:tc>
          <w:tcPr>
            <w:tcW w:w="8295" w:type="dxa"/>
          </w:tcPr>
          <w:p w14:paraId="2C197157" w14:textId="77777777" w:rsidR="00A77B4D" w:rsidRPr="00565B06" w:rsidRDefault="00755C5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9568F1862D74D6BB8EC3973AF2E29C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0005539" w14:textId="0DAC4A5A" w:rsidR="007C0E0E" w:rsidRPr="00565B06" w:rsidRDefault="00F5361A" w:rsidP="00B47E1E">
      <w:pPr>
        <w:pStyle w:val="Heading2"/>
      </w:pPr>
      <w:r>
        <w:t>Bachelor of Computer Application</w:t>
      </w:r>
      <w:r w:rsidR="007C0E0E" w:rsidRPr="00565B06">
        <w:t xml:space="preserve"> | </w:t>
      </w:r>
      <w:r>
        <w:rPr>
          <w:rStyle w:val="Emphasis"/>
        </w:rPr>
        <w:t>Mangalore University</w:t>
      </w:r>
    </w:p>
    <w:p w14:paraId="27D21FDC" w14:textId="7E8826D2" w:rsidR="007C0E0E" w:rsidRPr="00565B06" w:rsidRDefault="001B1EF5" w:rsidP="004F199F">
      <w:pPr>
        <w:pStyle w:val="Heading3"/>
      </w:pPr>
      <w:r>
        <w:t xml:space="preserve">09 / </w:t>
      </w:r>
      <w:r w:rsidR="00F5361A">
        <w:t>2021</w:t>
      </w:r>
      <w:r w:rsidR="00783EBA">
        <w:t xml:space="preserve"> – 81.15%</w:t>
      </w:r>
    </w:p>
    <w:p w14:paraId="7183FD9D" w14:textId="0652D96D" w:rsidR="00910196" w:rsidRDefault="00783EBA" w:rsidP="00783EBA">
      <w:r w:rsidRPr="00783EBA">
        <w:rPr>
          <w:b/>
          <w:u w:val="single"/>
        </w:rPr>
        <w:t>PROJECT - Library Management system</w:t>
      </w:r>
      <w:r>
        <w:t xml:space="preserve"> | </w:t>
      </w:r>
      <w:r w:rsidR="00910196">
        <w:t>98.75%</w:t>
      </w:r>
    </w:p>
    <w:p w14:paraId="12C9BB22" w14:textId="021E6BB3" w:rsidR="00910196" w:rsidRDefault="00783EBA" w:rsidP="004D321E">
      <w:r>
        <w:t>The ideolo</w:t>
      </w:r>
      <w:r w:rsidR="000E676B">
        <w:t>gy of the project is to Reserve</w:t>
      </w:r>
      <w:r>
        <w:t>, issue and accept</w:t>
      </w:r>
      <w:r w:rsidR="00910196">
        <w:t xml:space="preserve"> book from Users through </w:t>
      </w:r>
      <w:r>
        <w:t xml:space="preserve">website. </w:t>
      </w:r>
      <w:r w:rsidR="00910196">
        <w:t>It consists</w:t>
      </w:r>
      <w:r>
        <w:t xml:space="preserve"> of 3 ty</w:t>
      </w:r>
      <w:r w:rsidR="007165E5">
        <w:t xml:space="preserve">pe of Users modules. </w:t>
      </w:r>
      <w:r>
        <w:t>Technology use</w:t>
      </w:r>
      <w:r w:rsidR="00910196">
        <w:t>d bootstrap, HTML/CSS</w:t>
      </w:r>
      <w:r w:rsidR="0039577B">
        <w:t>/JS</w:t>
      </w:r>
      <w:r w:rsidR="00910196">
        <w:t xml:space="preserve"> for frontend, bac</w:t>
      </w:r>
      <w:r w:rsidR="00131173">
        <w:t>kend - VB.net and MS SQL server.</w:t>
      </w:r>
    </w:p>
    <w:p w14:paraId="7385C478" w14:textId="277685A9" w:rsidR="00131173" w:rsidRDefault="00131173" w:rsidP="00131173">
      <w:pPr>
        <w:pStyle w:val="Heading1"/>
      </w:pPr>
      <w:r>
        <w:t>Achivements</w:t>
      </w:r>
    </w:p>
    <w:p w14:paraId="4CF17349" w14:textId="5ED65868" w:rsidR="00131173" w:rsidRPr="0069654E" w:rsidRDefault="00131173" w:rsidP="0069654E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 w:rsidRPr="0069654E">
        <w:rPr>
          <w:sz w:val="24"/>
          <w:szCs w:val="24"/>
        </w:rPr>
        <w:t>Secured 2</w:t>
      </w:r>
      <w:r w:rsidRPr="0069654E">
        <w:rPr>
          <w:sz w:val="24"/>
          <w:szCs w:val="24"/>
          <w:vertAlign w:val="superscript"/>
        </w:rPr>
        <w:t>nd</w:t>
      </w:r>
      <w:r w:rsidRPr="0069654E">
        <w:rPr>
          <w:sz w:val="24"/>
          <w:szCs w:val="24"/>
        </w:rPr>
        <w:t xml:space="preserve"> Place</w:t>
      </w:r>
      <w:r w:rsidR="0069654E">
        <w:rPr>
          <w:sz w:val="24"/>
          <w:szCs w:val="24"/>
        </w:rPr>
        <w:t xml:space="preserve"> in Coding event organized by </w:t>
      </w:r>
      <w:r w:rsidRPr="0069654E">
        <w:rPr>
          <w:sz w:val="24"/>
          <w:szCs w:val="24"/>
        </w:rPr>
        <w:t>St. A</w:t>
      </w:r>
      <w:r w:rsidR="0069654E" w:rsidRPr="0069654E">
        <w:rPr>
          <w:sz w:val="24"/>
          <w:szCs w:val="24"/>
        </w:rPr>
        <w:t>loysius Mangalore.</w:t>
      </w:r>
    </w:p>
    <w:p w14:paraId="3E05D96A" w14:textId="5145D3F1" w:rsidR="0069654E" w:rsidRPr="003C251C" w:rsidRDefault="0069654E" w:rsidP="0069654E">
      <w:pPr>
        <w:pStyle w:val="ListParagraph"/>
        <w:numPr>
          <w:ilvl w:val="0"/>
          <w:numId w:val="21"/>
        </w:numPr>
        <w:ind w:left="360"/>
      </w:pPr>
      <w:r w:rsidRPr="0069654E">
        <w:rPr>
          <w:sz w:val="24"/>
          <w:szCs w:val="24"/>
        </w:rPr>
        <w:t>Elected as Presi</w:t>
      </w:r>
      <w:r w:rsidR="004E0FB8">
        <w:rPr>
          <w:sz w:val="24"/>
          <w:szCs w:val="24"/>
        </w:rPr>
        <w:t>dent of Milagres IT Club in 2020</w:t>
      </w:r>
      <w:r w:rsidRPr="0069654E">
        <w:rPr>
          <w:sz w:val="24"/>
          <w:szCs w:val="24"/>
        </w:rPr>
        <w:t>-</w:t>
      </w:r>
      <w:r w:rsidR="004E0FB8">
        <w:rPr>
          <w:sz w:val="24"/>
          <w:szCs w:val="24"/>
        </w:rPr>
        <w:t>21</w:t>
      </w:r>
      <w:r>
        <w:rPr>
          <w:sz w:val="24"/>
          <w:szCs w:val="24"/>
        </w:rPr>
        <w:t>.</w:t>
      </w:r>
    </w:p>
    <w:p w14:paraId="5F98FD39" w14:textId="08F2595F" w:rsidR="0035163E" w:rsidRDefault="00F47D73" w:rsidP="0035163E">
      <w:pPr>
        <w:pStyle w:val="Heading1"/>
      </w:pPr>
      <w:r>
        <w:t>Contact</w:t>
      </w:r>
    </w:p>
    <w:p w14:paraId="2C1D41BC" w14:textId="3CD98B2A" w:rsidR="00F47D73" w:rsidRDefault="00755C5A" w:rsidP="00F47D73">
      <w:pPr>
        <w:pStyle w:val="ContactInfo"/>
        <w:jc w:val="left"/>
      </w:pPr>
      <w:sdt>
        <w:sdtPr>
          <w:alias w:val="Enter phone:"/>
          <w:tag w:val="Enter phone:"/>
          <w:id w:val="381135673"/>
          <w:placeholder>
            <w:docPart w:val="86E3CFBCEC4B4CBDB145CC2FE16A9727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412537">
            <w:t xml:space="preserve">Phone :  7337600154 </w:t>
          </w:r>
        </w:sdtContent>
      </w:sdt>
    </w:p>
    <w:p w14:paraId="0A3EC19C" w14:textId="0BFC8397" w:rsidR="00254CC4" w:rsidRDefault="00755C5A" w:rsidP="00F47D73">
      <w:pPr>
        <w:pStyle w:val="ContactInfo"/>
        <w:jc w:val="left"/>
      </w:pPr>
      <w:hyperlink r:id="rId12" w:history="1">
        <w:r w:rsidR="001B1EF5" w:rsidRPr="00496B4F">
          <w:rPr>
            <w:rStyle w:val="Hyperlink"/>
            <w:color w:val="auto"/>
            <w:u w:val="none"/>
          </w:rPr>
          <w:t xml:space="preserve">Email  </w:t>
        </w:r>
        <w:r w:rsidR="001B1EF5" w:rsidRPr="001B1EF5">
          <w:rPr>
            <w:rStyle w:val="Hyperlink"/>
            <w:u w:val="none"/>
          </w:rPr>
          <w:t xml:space="preserve"> :  </w:t>
        </w:r>
        <w:r w:rsidR="001B1EF5" w:rsidRPr="004B36D8">
          <w:rPr>
            <w:rStyle w:val="Hyperlink"/>
          </w:rPr>
          <w:t>ravithej111@gmail.com</w:t>
        </w:r>
      </w:hyperlink>
    </w:p>
    <w:p w14:paraId="5C00A0B5" w14:textId="05BF8570" w:rsidR="00F47D73" w:rsidRDefault="00F47D73" w:rsidP="00F47D73">
      <w:pPr>
        <w:pStyle w:val="ContactInfo"/>
        <w:pBdr>
          <w:bottom w:val="single" w:sz="4" w:space="1" w:color="auto"/>
        </w:pBdr>
        <w:jc w:val="left"/>
      </w:pPr>
      <w:r>
        <w:t>Profile :</w:t>
      </w:r>
      <w:r w:rsidR="004E10CA">
        <w:t xml:space="preserve">  </w:t>
      </w:r>
      <w:hyperlink r:id="rId13" w:history="1">
        <w:r w:rsidR="004E10CA" w:rsidRPr="009B5358">
          <w:rPr>
            <w:rStyle w:val="Hyperlink"/>
          </w:rPr>
          <w:t>https://www.linkedin.com/in/ravithej01/</w:t>
        </w:r>
      </w:hyperlink>
    </w:p>
    <w:p w14:paraId="29D5A938" w14:textId="77777777" w:rsidR="004E10CA" w:rsidRPr="00596365" w:rsidRDefault="004E10CA" w:rsidP="00F47D73">
      <w:pPr>
        <w:pStyle w:val="ContactInfo"/>
        <w:pBdr>
          <w:bottom w:val="single" w:sz="4" w:space="1" w:color="auto"/>
        </w:pBdr>
        <w:jc w:val="left"/>
      </w:pPr>
    </w:p>
    <w:p w14:paraId="1E18F6B6" w14:textId="7B85F088" w:rsidR="001F2454" w:rsidRPr="00596365" w:rsidRDefault="001F2454" w:rsidP="001F2454"/>
    <w:sectPr w:rsidR="001F2454" w:rsidRPr="00596365" w:rsidSect="00F47D73">
      <w:footerReference w:type="default" r:id="rId14"/>
      <w:headerReference w:type="first" r:id="rId15"/>
      <w:pgSz w:w="11906" w:h="16838" w:code="9"/>
      <w:pgMar w:top="720" w:right="1440" w:bottom="1440" w:left="2160" w:header="431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BF2C1" w14:textId="77777777" w:rsidR="007E0943" w:rsidRDefault="007E0943" w:rsidP="00F534FB">
      <w:pPr>
        <w:spacing w:after="0"/>
      </w:pPr>
      <w:r>
        <w:separator/>
      </w:r>
    </w:p>
  </w:endnote>
  <w:endnote w:type="continuationSeparator" w:id="0">
    <w:p w14:paraId="362A325B" w14:textId="77777777" w:rsidR="007E0943" w:rsidRDefault="007E094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5C4B7" w14:textId="5B9A52B9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778AC" w14:textId="77777777" w:rsidR="007E0943" w:rsidRDefault="007E0943" w:rsidP="00F534FB">
      <w:pPr>
        <w:spacing w:after="0"/>
      </w:pPr>
      <w:r>
        <w:separator/>
      </w:r>
    </w:p>
  </w:footnote>
  <w:footnote w:type="continuationSeparator" w:id="0">
    <w:p w14:paraId="1F7E67F0" w14:textId="77777777" w:rsidR="007E0943" w:rsidRDefault="007E094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202AC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CD3122" wp14:editId="2BE28E4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AA2CF1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CA466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3E22121"/>
    <w:multiLevelType w:val="hybridMultilevel"/>
    <w:tmpl w:val="2D322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7F4AFF"/>
    <w:multiLevelType w:val="hybridMultilevel"/>
    <w:tmpl w:val="CF5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40366"/>
    <w:multiLevelType w:val="hybridMultilevel"/>
    <w:tmpl w:val="01C6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A5D8B"/>
    <w:multiLevelType w:val="hybridMultilevel"/>
    <w:tmpl w:val="B330B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45FA4"/>
    <w:multiLevelType w:val="hybridMultilevel"/>
    <w:tmpl w:val="77D2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55609"/>
    <w:multiLevelType w:val="hybridMultilevel"/>
    <w:tmpl w:val="1EA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8"/>
  </w:num>
  <w:num w:numId="17">
    <w:abstractNumId w:val="19"/>
  </w:num>
  <w:num w:numId="18">
    <w:abstractNumId w:val="10"/>
  </w:num>
  <w:num w:numId="19">
    <w:abstractNumId w:val="13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45"/>
    <w:rsid w:val="00002750"/>
    <w:rsid w:val="00004D4E"/>
    <w:rsid w:val="00011895"/>
    <w:rsid w:val="00012C84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D661F"/>
    <w:rsid w:val="000D6B1A"/>
    <w:rsid w:val="000E24AC"/>
    <w:rsid w:val="000E4A73"/>
    <w:rsid w:val="000E676B"/>
    <w:rsid w:val="000F79EA"/>
    <w:rsid w:val="00103451"/>
    <w:rsid w:val="00127065"/>
    <w:rsid w:val="00131173"/>
    <w:rsid w:val="00134F92"/>
    <w:rsid w:val="00137DC1"/>
    <w:rsid w:val="00143224"/>
    <w:rsid w:val="00145B33"/>
    <w:rsid w:val="001468F3"/>
    <w:rsid w:val="00152C3A"/>
    <w:rsid w:val="001539C4"/>
    <w:rsid w:val="00162BEE"/>
    <w:rsid w:val="001660E3"/>
    <w:rsid w:val="00171E1B"/>
    <w:rsid w:val="00182755"/>
    <w:rsid w:val="00182F07"/>
    <w:rsid w:val="001858BD"/>
    <w:rsid w:val="00192573"/>
    <w:rsid w:val="00194A3D"/>
    <w:rsid w:val="00197261"/>
    <w:rsid w:val="001A2A99"/>
    <w:rsid w:val="001A6641"/>
    <w:rsid w:val="001B0811"/>
    <w:rsid w:val="001B1EF5"/>
    <w:rsid w:val="001B3B5F"/>
    <w:rsid w:val="001B720C"/>
    <w:rsid w:val="001B72D7"/>
    <w:rsid w:val="001C0DEE"/>
    <w:rsid w:val="001C3957"/>
    <w:rsid w:val="001C46E5"/>
    <w:rsid w:val="001C6F1F"/>
    <w:rsid w:val="001E08A4"/>
    <w:rsid w:val="001E1BE0"/>
    <w:rsid w:val="001E305D"/>
    <w:rsid w:val="001F2454"/>
    <w:rsid w:val="0020735F"/>
    <w:rsid w:val="002146F8"/>
    <w:rsid w:val="00215593"/>
    <w:rsid w:val="00217917"/>
    <w:rsid w:val="002372E8"/>
    <w:rsid w:val="0023768B"/>
    <w:rsid w:val="00241646"/>
    <w:rsid w:val="0025163F"/>
    <w:rsid w:val="00254330"/>
    <w:rsid w:val="00254CC4"/>
    <w:rsid w:val="00260F01"/>
    <w:rsid w:val="00275C94"/>
    <w:rsid w:val="00277638"/>
    <w:rsid w:val="0028164F"/>
    <w:rsid w:val="002823BE"/>
    <w:rsid w:val="00294E72"/>
    <w:rsid w:val="00297ED0"/>
    <w:rsid w:val="002A4EDA"/>
    <w:rsid w:val="002B01E3"/>
    <w:rsid w:val="002B3FC8"/>
    <w:rsid w:val="002C735B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163E"/>
    <w:rsid w:val="003529B6"/>
    <w:rsid w:val="003571C8"/>
    <w:rsid w:val="00383057"/>
    <w:rsid w:val="00383690"/>
    <w:rsid w:val="0039577B"/>
    <w:rsid w:val="0039703C"/>
    <w:rsid w:val="003974BB"/>
    <w:rsid w:val="003A091E"/>
    <w:rsid w:val="003C251C"/>
    <w:rsid w:val="003E42E1"/>
    <w:rsid w:val="003E5D64"/>
    <w:rsid w:val="00403149"/>
    <w:rsid w:val="004037EF"/>
    <w:rsid w:val="00405BAD"/>
    <w:rsid w:val="00410664"/>
    <w:rsid w:val="004113D8"/>
    <w:rsid w:val="00412537"/>
    <w:rsid w:val="00416463"/>
    <w:rsid w:val="00423827"/>
    <w:rsid w:val="00435EB0"/>
    <w:rsid w:val="00437B8B"/>
    <w:rsid w:val="00465113"/>
    <w:rsid w:val="00467F3F"/>
    <w:rsid w:val="004727C2"/>
    <w:rsid w:val="00476144"/>
    <w:rsid w:val="004915EA"/>
    <w:rsid w:val="00493651"/>
    <w:rsid w:val="00496B4F"/>
    <w:rsid w:val="004A4493"/>
    <w:rsid w:val="004B6A2A"/>
    <w:rsid w:val="004C0172"/>
    <w:rsid w:val="004C1AF6"/>
    <w:rsid w:val="004C1D1A"/>
    <w:rsid w:val="004C389B"/>
    <w:rsid w:val="004C5C49"/>
    <w:rsid w:val="004D0521"/>
    <w:rsid w:val="004D128F"/>
    <w:rsid w:val="004D23C2"/>
    <w:rsid w:val="004D321E"/>
    <w:rsid w:val="004D3EB1"/>
    <w:rsid w:val="004D465D"/>
    <w:rsid w:val="004E0FB8"/>
    <w:rsid w:val="004E10CA"/>
    <w:rsid w:val="004E2794"/>
    <w:rsid w:val="004E6FE0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6365"/>
    <w:rsid w:val="005A459B"/>
    <w:rsid w:val="005A74EC"/>
    <w:rsid w:val="005B3D67"/>
    <w:rsid w:val="005B437C"/>
    <w:rsid w:val="005D0108"/>
    <w:rsid w:val="005E088C"/>
    <w:rsid w:val="005E4CFC"/>
    <w:rsid w:val="005E6E43"/>
    <w:rsid w:val="005F4455"/>
    <w:rsid w:val="006104FF"/>
    <w:rsid w:val="00614B7C"/>
    <w:rsid w:val="006210D5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654E"/>
    <w:rsid w:val="006A4C72"/>
    <w:rsid w:val="006B4023"/>
    <w:rsid w:val="006C24EA"/>
    <w:rsid w:val="006D65F8"/>
    <w:rsid w:val="006E5F32"/>
    <w:rsid w:val="006F20D7"/>
    <w:rsid w:val="006F4D23"/>
    <w:rsid w:val="007165E5"/>
    <w:rsid w:val="007175B9"/>
    <w:rsid w:val="007215A9"/>
    <w:rsid w:val="007253E8"/>
    <w:rsid w:val="00731A18"/>
    <w:rsid w:val="00735140"/>
    <w:rsid w:val="0073645E"/>
    <w:rsid w:val="007366E5"/>
    <w:rsid w:val="00745196"/>
    <w:rsid w:val="00755346"/>
    <w:rsid w:val="00776E3A"/>
    <w:rsid w:val="00783EB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7D91"/>
    <w:rsid w:val="007E0943"/>
    <w:rsid w:val="007E7052"/>
    <w:rsid w:val="007F2DF3"/>
    <w:rsid w:val="007F71A4"/>
    <w:rsid w:val="008030EE"/>
    <w:rsid w:val="00812148"/>
    <w:rsid w:val="00814B43"/>
    <w:rsid w:val="00814FA5"/>
    <w:rsid w:val="0082022B"/>
    <w:rsid w:val="0083016A"/>
    <w:rsid w:val="008375B5"/>
    <w:rsid w:val="00846AAE"/>
    <w:rsid w:val="00867081"/>
    <w:rsid w:val="00867BF2"/>
    <w:rsid w:val="008978E8"/>
    <w:rsid w:val="008A02C4"/>
    <w:rsid w:val="008A3C7C"/>
    <w:rsid w:val="008A49A0"/>
    <w:rsid w:val="008A6538"/>
    <w:rsid w:val="008C543D"/>
    <w:rsid w:val="008C5D70"/>
    <w:rsid w:val="008D4FC8"/>
    <w:rsid w:val="008D5A80"/>
    <w:rsid w:val="008E5483"/>
    <w:rsid w:val="008F4532"/>
    <w:rsid w:val="00903645"/>
    <w:rsid w:val="00910196"/>
    <w:rsid w:val="00925B22"/>
    <w:rsid w:val="00933CCA"/>
    <w:rsid w:val="0093795C"/>
    <w:rsid w:val="009411E8"/>
    <w:rsid w:val="00952C89"/>
    <w:rsid w:val="009540F4"/>
    <w:rsid w:val="00956B75"/>
    <w:rsid w:val="009636D9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6302"/>
    <w:rsid w:val="00A1144C"/>
    <w:rsid w:val="00A1329C"/>
    <w:rsid w:val="00A14795"/>
    <w:rsid w:val="00A25023"/>
    <w:rsid w:val="00A2760D"/>
    <w:rsid w:val="00A42CE4"/>
    <w:rsid w:val="00A56B81"/>
    <w:rsid w:val="00A61BEA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2A0E"/>
    <w:rsid w:val="00AD518A"/>
    <w:rsid w:val="00AD6216"/>
    <w:rsid w:val="00AE2F61"/>
    <w:rsid w:val="00AE313B"/>
    <w:rsid w:val="00AE4C97"/>
    <w:rsid w:val="00AE7650"/>
    <w:rsid w:val="00B05C4B"/>
    <w:rsid w:val="00B112B1"/>
    <w:rsid w:val="00B1221A"/>
    <w:rsid w:val="00B204FE"/>
    <w:rsid w:val="00B25746"/>
    <w:rsid w:val="00B267AF"/>
    <w:rsid w:val="00B47E1E"/>
    <w:rsid w:val="00B513B3"/>
    <w:rsid w:val="00B54661"/>
    <w:rsid w:val="00B55487"/>
    <w:rsid w:val="00B763B5"/>
    <w:rsid w:val="00B90654"/>
    <w:rsid w:val="00B91175"/>
    <w:rsid w:val="00BA71B3"/>
    <w:rsid w:val="00BB34BE"/>
    <w:rsid w:val="00BB579A"/>
    <w:rsid w:val="00BC0E1A"/>
    <w:rsid w:val="00BC1472"/>
    <w:rsid w:val="00BC48F0"/>
    <w:rsid w:val="00BC76CE"/>
    <w:rsid w:val="00BD2DD6"/>
    <w:rsid w:val="00BD55EE"/>
    <w:rsid w:val="00BD5E93"/>
    <w:rsid w:val="00BF49D3"/>
    <w:rsid w:val="00C0155C"/>
    <w:rsid w:val="00C3233C"/>
    <w:rsid w:val="00C3763A"/>
    <w:rsid w:val="00C60281"/>
    <w:rsid w:val="00C72316"/>
    <w:rsid w:val="00C779DA"/>
    <w:rsid w:val="00C812AA"/>
    <w:rsid w:val="00C814F7"/>
    <w:rsid w:val="00C81C04"/>
    <w:rsid w:val="00C91B4B"/>
    <w:rsid w:val="00C93DE1"/>
    <w:rsid w:val="00CA1ED0"/>
    <w:rsid w:val="00CA2E0A"/>
    <w:rsid w:val="00CA4E94"/>
    <w:rsid w:val="00CB3192"/>
    <w:rsid w:val="00CC1E5C"/>
    <w:rsid w:val="00CD1043"/>
    <w:rsid w:val="00CE2C76"/>
    <w:rsid w:val="00D046EF"/>
    <w:rsid w:val="00D22E33"/>
    <w:rsid w:val="00D252F0"/>
    <w:rsid w:val="00D35BBD"/>
    <w:rsid w:val="00D37FAD"/>
    <w:rsid w:val="00D43DCA"/>
    <w:rsid w:val="00D5184A"/>
    <w:rsid w:val="00D5627D"/>
    <w:rsid w:val="00D6600D"/>
    <w:rsid w:val="00D70757"/>
    <w:rsid w:val="00D728D5"/>
    <w:rsid w:val="00D73454"/>
    <w:rsid w:val="00D73BB7"/>
    <w:rsid w:val="00D73C98"/>
    <w:rsid w:val="00D77483"/>
    <w:rsid w:val="00D7797C"/>
    <w:rsid w:val="00D804CA"/>
    <w:rsid w:val="00D83EA1"/>
    <w:rsid w:val="00D85CA4"/>
    <w:rsid w:val="00D95C89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485A"/>
    <w:rsid w:val="00EE0848"/>
    <w:rsid w:val="00EF1659"/>
    <w:rsid w:val="00F03B1E"/>
    <w:rsid w:val="00F03F2C"/>
    <w:rsid w:val="00F10F3B"/>
    <w:rsid w:val="00F11D69"/>
    <w:rsid w:val="00F1202D"/>
    <w:rsid w:val="00F217AB"/>
    <w:rsid w:val="00F35A06"/>
    <w:rsid w:val="00F435D3"/>
    <w:rsid w:val="00F46425"/>
    <w:rsid w:val="00F47CDD"/>
    <w:rsid w:val="00F47D73"/>
    <w:rsid w:val="00F5078D"/>
    <w:rsid w:val="00F534FB"/>
    <w:rsid w:val="00F5361A"/>
    <w:rsid w:val="00F56FFE"/>
    <w:rsid w:val="00F66B3C"/>
    <w:rsid w:val="00F904FC"/>
    <w:rsid w:val="00F935BF"/>
    <w:rsid w:val="00F94EB5"/>
    <w:rsid w:val="00FA3E7D"/>
    <w:rsid w:val="00FA4359"/>
    <w:rsid w:val="00FA4C84"/>
    <w:rsid w:val="00FA7285"/>
    <w:rsid w:val="00FB0F18"/>
    <w:rsid w:val="00FE18B2"/>
    <w:rsid w:val="00FE7443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F6BC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0345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C48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48F0"/>
  </w:style>
  <w:style w:type="character" w:styleId="Hyperlink">
    <w:name w:val="Hyperlink"/>
    <w:basedOn w:val="DefaultParagraphFont"/>
    <w:uiPriority w:val="99"/>
    <w:unhideWhenUsed/>
    <w:rsid w:val="004E10CA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ravithej01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Email%20%20%20:%20%20ravithej111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uja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568F1862D74D6BB8EC3973AF2E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CD10-5ED3-4B31-8B71-799EAB33C6E1}"/>
      </w:docPartPr>
      <w:docPartBody>
        <w:p w:rsidR="0060677D" w:rsidRDefault="008E34D9">
          <w:pPr>
            <w:pStyle w:val="29568F1862D74D6BB8EC3973AF2E29CA"/>
          </w:pPr>
          <w:r w:rsidRPr="00565B06">
            <w:t>Education</w:t>
          </w:r>
        </w:p>
      </w:docPartBody>
    </w:docPart>
    <w:docPart>
      <w:docPartPr>
        <w:name w:val="86E3CFBCEC4B4CBDB145CC2FE16A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A67F1-7E68-4855-BB22-088A2ECF7A9B}"/>
      </w:docPartPr>
      <w:docPartBody>
        <w:p w:rsidR="00C81934" w:rsidRDefault="00305F93" w:rsidP="00305F93">
          <w:pPr>
            <w:pStyle w:val="86E3CFBCEC4B4CBDB145CC2FE16A9727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9"/>
    <w:rsid w:val="00043A1A"/>
    <w:rsid w:val="00065B8D"/>
    <w:rsid w:val="00200D86"/>
    <w:rsid w:val="00305F93"/>
    <w:rsid w:val="0060677D"/>
    <w:rsid w:val="006C4611"/>
    <w:rsid w:val="0082022B"/>
    <w:rsid w:val="008E34D9"/>
    <w:rsid w:val="00AC49DE"/>
    <w:rsid w:val="00C81934"/>
    <w:rsid w:val="00CC11C0"/>
    <w:rsid w:val="00DA5C7A"/>
    <w:rsid w:val="00DC42C3"/>
    <w:rsid w:val="00EF5F16"/>
    <w:rsid w:val="00F43A19"/>
    <w:rsid w:val="00F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68F1862D74D6BB8EC3973AF2E29CA">
    <w:name w:val="29568F1862D74D6BB8EC3973AF2E29C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6E3CFBCEC4B4CBDB145CC2FE16A9727">
    <w:name w:val="86E3CFBCEC4B4CBDB145CC2FE16A9727"/>
    <w:rsid w:val="00305F9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Udupi</CompanyAddress>
  <CompanyPhone>Phone :  7337600154 </CompanyPhone>
  <CompanyFax/>
  <CompanyEmail>Email   : ravithej111@gmail.com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6c05727-aa75-4e4a-9b5f-8a80a1165891"/>
    <ds:schemaRef ds:uri="http://purl.org/dc/dcmitype/"/>
    <ds:schemaRef ds:uri="http://schemas.microsoft.com/office/infopath/2007/PartnerControls"/>
    <ds:schemaRef ds:uri="71af3243-3dd4-4a8d-8c0d-dd76da1f02a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5D0C66-C121-4500-801C-640B9E4B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2021-11-18T02:18:00Z</dcterms:created>
  <dcterms:modified xsi:type="dcterms:W3CDTF">2024-07-30T07:55:00Z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